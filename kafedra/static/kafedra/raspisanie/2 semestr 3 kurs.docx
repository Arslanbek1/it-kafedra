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35"/>
        <w:gridCol w:w="956"/>
        <w:gridCol w:w="2877"/>
        <w:gridCol w:w="1884"/>
        <w:gridCol w:w="2061"/>
        <w:gridCol w:w="18"/>
        <w:gridCol w:w="3762"/>
        <w:gridCol w:w="16"/>
        <w:gridCol w:w="3067"/>
      </w:tblGrid>
      <w:tr w:rsidR="00234383" w:rsidRPr="00E67C4F">
        <w:tc>
          <w:tcPr>
            <w:tcW w:w="123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7C4F">
              <w:rPr>
                <w:b/>
                <w:bCs/>
                <w:sz w:val="24"/>
                <w:szCs w:val="24"/>
              </w:rPr>
              <w:t>Дни недели</w:t>
            </w:r>
          </w:p>
        </w:tc>
        <w:tc>
          <w:tcPr>
            <w:tcW w:w="95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67C4F">
              <w:rPr>
                <w:b/>
                <w:bCs/>
                <w:sz w:val="24"/>
                <w:szCs w:val="24"/>
              </w:rPr>
              <w:t>Часы</w:t>
            </w:r>
          </w:p>
        </w:tc>
        <w:tc>
          <w:tcPr>
            <w:tcW w:w="13685" w:type="dxa"/>
            <w:gridSpan w:val="7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Третий курс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34383" w:rsidRPr="00E67C4F">
        <w:tc>
          <w:tcPr>
            <w:tcW w:w="123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287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Математика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20</w:t>
            </w: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Прикладная математика и информатика Б1 -   23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 xml:space="preserve">Прикладная математика и информатика Б2- 12  </w:t>
            </w:r>
          </w:p>
        </w:tc>
        <w:tc>
          <w:tcPr>
            <w:tcW w:w="306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Прикладная математика и информатика Б3-12</w:t>
            </w:r>
          </w:p>
        </w:tc>
      </w:tr>
      <w:tr w:rsidR="00234383" w:rsidRPr="00E67C4F">
        <w:trPr>
          <w:trHeight w:val="210"/>
        </w:trPr>
        <w:tc>
          <w:tcPr>
            <w:tcW w:w="123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Понедельник</w:t>
            </w:r>
          </w:p>
        </w:tc>
        <w:tc>
          <w:tcPr>
            <w:tcW w:w="95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85" w:type="dxa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Функциональный анализ Хамидова Т. 3-02</w:t>
            </w:r>
          </w:p>
        </w:tc>
      </w:tr>
      <w:tr w:rsidR="00234383" w:rsidRPr="00E67C4F">
        <w:trPr>
          <w:trHeight w:val="33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8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Систем.иприкл.прог.обеспеч. Хамзатова З.У. 3-02</w:t>
            </w:r>
          </w:p>
        </w:tc>
      </w:tr>
      <w:tr w:rsidR="00234383" w:rsidRPr="00E67C4F">
        <w:trPr>
          <w:trHeight w:val="27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3-4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Урав.с частн.произ.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Гишларкаев В. 3-11</w:t>
            </w:r>
          </w:p>
        </w:tc>
        <w:tc>
          <w:tcPr>
            <w:tcW w:w="10808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вер.имат.стат. Джамбетова Л.М. 3-02</w:t>
            </w:r>
          </w:p>
        </w:tc>
      </w:tr>
      <w:tr w:rsidR="00234383" w:rsidRPr="00E67C4F">
        <w:trPr>
          <w:trHeight w:val="27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08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Агиева М.Т.  3-02</w:t>
            </w:r>
          </w:p>
        </w:tc>
      </w:tr>
      <w:tr w:rsidR="00234383" w:rsidRPr="00E67C4F">
        <w:trPr>
          <w:trHeight w:val="225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5-6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Урав.с частн.произ.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Гишларкаев В.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3-11</w:t>
            </w: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графов Умаров Р.Ш.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3-09</w:t>
            </w: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 2-07</w:t>
            </w:r>
          </w:p>
        </w:tc>
      </w:tr>
      <w:tr w:rsidR="00234383" w:rsidRPr="00E67C4F">
        <w:trPr>
          <w:trHeight w:val="30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графов Умаров Р.Ш.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3-09</w:t>
            </w: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3-16</w:t>
            </w:r>
          </w:p>
        </w:tc>
      </w:tr>
      <w:tr w:rsidR="00234383" w:rsidRPr="00E67C4F">
        <w:trPr>
          <w:trHeight w:val="27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7-8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Агиева М.Т.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3-11</w:t>
            </w: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 3-22</w:t>
            </w:r>
          </w:p>
        </w:tc>
      </w:tr>
      <w:tr w:rsidR="00234383" w:rsidRPr="00E67C4F">
        <w:trPr>
          <w:trHeight w:val="255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06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3-16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315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9-10</w:t>
            </w:r>
          </w:p>
        </w:tc>
        <w:tc>
          <w:tcPr>
            <w:tcW w:w="2877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78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Кур.час Гузуева Э. 3-09</w:t>
            </w:r>
          </w:p>
        </w:tc>
      </w:tr>
      <w:tr w:rsidR="00234383" w:rsidRPr="00E67C4F">
        <w:trPr>
          <w:trHeight w:val="210"/>
        </w:trPr>
        <w:tc>
          <w:tcPr>
            <w:tcW w:w="123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78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06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315"/>
        </w:trPr>
        <w:tc>
          <w:tcPr>
            <w:tcW w:w="1235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Вторник</w:t>
            </w:r>
          </w:p>
        </w:tc>
        <w:tc>
          <w:tcPr>
            <w:tcW w:w="95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вер.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Юнусова Ф.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1884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3-22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079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Опер.среды,сист.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Исраилов Р.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3-21</w:t>
            </w:r>
          </w:p>
        </w:tc>
        <w:tc>
          <w:tcPr>
            <w:tcW w:w="6845" w:type="dxa"/>
            <w:gridSpan w:val="3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1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84" w:type="dxa"/>
            <w:tcBorders>
              <w:lef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Опер.среды,сист. Исраилов Р.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3-21</w:t>
            </w:r>
          </w:p>
        </w:tc>
        <w:tc>
          <w:tcPr>
            <w:tcW w:w="2079" w:type="dxa"/>
            <w:gridSpan w:val="2"/>
            <w:tcBorders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3-22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6845" w:type="dxa"/>
            <w:gridSpan w:val="3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1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3-4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 xml:space="preserve">Теория вероят. 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Джамбетова Л. М. 3-18</w:t>
            </w:r>
          </w:p>
        </w:tc>
        <w:tc>
          <w:tcPr>
            <w:tcW w:w="3945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3-15</w:t>
            </w:r>
          </w:p>
        </w:tc>
        <w:tc>
          <w:tcPr>
            <w:tcW w:w="3780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Дифф.геом.Умалатов С.Д.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083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Опер.среды,сист.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Исраилов Р. 4-09</w:t>
            </w:r>
          </w:p>
        </w:tc>
      </w:tr>
      <w:tr w:rsidR="00234383" w:rsidRPr="00E67C4F">
        <w:trPr>
          <w:trHeight w:val="806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85" w:type="dxa"/>
            <w:gridSpan w:val="7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Правоведение Товсултанов С. 3-02</w:t>
            </w:r>
          </w:p>
        </w:tc>
      </w:tr>
      <w:tr w:rsidR="00234383" w:rsidRPr="00E67C4F">
        <w:trPr>
          <w:trHeight w:val="255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5-6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Дифф.геом.Умалатов С.Д.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Опер.среды,сист.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Исраилов Р. 3-22</w:t>
            </w: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3-15</w:t>
            </w:r>
          </w:p>
        </w:tc>
      </w:tr>
      <w:tr w:rsidR="00234383" w:rsidRPr="00E67C4F">
        <w:trPr>
          <w:trHeight w:val="27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3-02</w:t>
            </w: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1-21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06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40"/>
        </w:trPr>
        <w:tc>
          <w:tcPr>
            <w:tcW w:w="123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7-8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6845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вер.имат.стат. Джамбетова Л.М. 3-15</w:t>
            </w:r>
          </w:p>
        </w:tc>
      </w:tr>
      <w:tr w:rsidR="00234383" w:rsidRPr="00E67C4F">
        <w:trPr>
          <w:trHeight w:val="285"/>
        </w:trPr>
        <w:tc>
          <w:tcPr>
            <w:tcW w:w="1235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956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7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ТФКП Хамзатова М.Ш.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963" w:type="dxa"/>
            <w:gridSpan w:val="3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  <w:tc>
          <w:tcPr>
            <w:tcW w:w="3778" w:type="dxa"/>
            <w:gridSpan w:val="2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3-22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067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234383" w:rsidRPr="0054444D" w:rsidRDefault="00234383" w:rsidP="0054444D">
      <w:pPr>
        <w:jc w:val="center"/>
        <w:rPr>
          <w:b/>
          <w:bCs/>
        </w:rPr>
      </w:pPr>
    </w:p>
    <w:tbl>
      <w:tblPr>
        <w:tblW w:w="158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6"/>
        <w:gridCol w:w="992"/>
        <w:gridCol w:w="2835"/>
        <w:gridCol w:w="3969"/>
        <w:gridCol w:w="3828"/>
        <w:gridCol w:w="2976"/>
      </w:tblGrid>
      <w:tr w:rsidR="00234383" w:rsidRPr="00E67C4F">
        <w:tc>
          <w:tcPr>
            <w:tcW w:w="1276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99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3-4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 Умалатов С.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96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5-6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Матем.статист.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Юнусова Ф. 3-11</w:t>
            </w:r>
          </w:p>
        </w:tc>
        <w:tc>
          <w:tcPr>
            <w:tcW w:w="3969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70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Теор.мех. Дадаева А.М.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3-11</w:t>
            </w:r>
          </w:p>
        </w:tc>
        <w:tc>
          <w:tcPr>
            <w:tcW w:w="3969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816"/>
        </w:trPr>
        <w:tc>
          <w:tcPr>
            <w:tcW w:w="1276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7-8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Матем.статист.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Юнусова Ф.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3-11</w:t>
            </w:r>
          </w:p>
        </w:tc>
        <w:tc>
          <w:tcPr>
            <w:tcW w:w="396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816"/>
        </w:trPr>
        <w:tc>
          <w:tcPr>
            <w:tcW w:w="127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92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9-10</w:t>
            </w:r>
          </w:p>
        </w:tc>
        <w:tc>
          <w:tcPr>
            <w:tcW w:w="283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 Умалатов С.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</w:p>
        </w:tc>
        <w:tc>
          <w:tcPr>
            <w:tcW w:w="3969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76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:rsidR="00234383" w:rsidRDefault="00234383"/>
    <w:tbl>
      <w:tblPr>
        <w:tblW w:w="1601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15"/>
        <w:gridCol w:w="979"/>
        <w:gridCol w:w="2811"/>
        <w:gridCol w:w="1850"/>
        <w:gridCol w:w="9"/>
        <w:gridCol w:w="2258"/>
        <w:gridCol w:w="3742"/>
        <w:gridCol w:w="2954"/>
      </w:tblGrid>
      <w:tr w:rsidR="00234383" w:rsidRPr="00E67C4F">
        <w:trPr>
          <w:trHeight w:val="255"/>
        </w:trPr>
        <w:tc>
          <w:tcPr>
            <w:tcW w:w="14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Четверг</w:t>
            </w:r>
          </w:p>
        </w:tc>
        <w:tc>
          <w:tcPr>
            <w:tcW w:w="98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  <w:r w:rsidRPr="00E67C4F">
              <w:rPr>
                <w:b/>
                <w:bCs/>
              </w:rPr>
              <w:t>1-2</w:t>
            </w:r>
          </w:p>
        </w:tc>
        <w:tc>
          <w:tcPr>
            <w:tcW w:w="2814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23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Дифф.геом.Умалатов С.Д.   3-04</w:t>
            </w:r>
          </w:p>
        </w:tc>
      </w:tr>
      <w:tr w:rsidR="00234383" w:rsidRPr="00E67C4F">
        <w:trPr>
          <w:trHeight w:val="285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60" w:type="dxa"/>
            <w:gridSpan w:val="2"/>
            <w:tcBorders>
              <w:lef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1-21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60" w:type="dxa"/>
            <w:tcBorders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4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Курат.час Умаров Р.Ш. 3-10</w:t>
            </w:r>
          </w:p>
        </w:tc>
        <w:tc>
          <w:tcPr>
            <w:tcW w:w="29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  <w:r w:rsidRPr="00E67C4F">
              <w:rPr>
                <w:b/>
                <w:bCs/>
              </w:rPr>
              <w:t>3-4</w:t>
            </w:r>
          </w:p>
        </w:tc>
        <w:tc>
          <w:tcPr>
            <w:tcW w:w="281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Теор.механика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Умаров Р.Ш. 1-48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82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графов Дадаева А.М.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3-02</w:t>
            </w:r>
          </w:p>
        </w:tc>
      </w:tr>
      <w:tr w:rsidR="00234383" w:rsidRPr="00E67C4F">
        <w:trPr>
          <w:trHeight w:val="285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  <w:r w:rsidRPr="00E67C4F">
              <w:rPr>
                <w:b/>
                <w:bCs/>
              </w:rPr>
              <w:t>5-6</w:t>
            </w:r>
          </w:p>
        </w:tc>
        <w:tc>
          <w:tcPr>
            <w:tcW w:w="281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Функ.анализ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Элитаева Т.С.  3-09</w:t>
            </w:r>
          </w:p>
        </w:tc>
        <w:tc>
          <w:tcPr>
            <w:tcW w:w="4120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вер.имат.стат. Джамбетова Л.М.  3-18</w:t>
            </w:r>
          </w:p>
        </w:tc>
        <w:tc>
          <w:tcPr>
            <w:tcW w:w="3748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Функц.анализХамзатова М.Ш.  3-15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55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14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120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48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Теория графов Умаров Р.Ш.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3-18</w:t>
            </w:r>
          </w:p>
        </w:tc>
      </w:tr>
      <w:tr w:rsidR="00234383" w:rsidRPr="00E67C4F">
        <w:trPr>
          <w:trHeight w:val="270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  <w:r w:rsidRPr="00E67C4F">
              <w:rPr>
                <w:b/>
                <w:bCs/>
              </w:rPr>
              <w:t>7-8</w:t>
            </w:r>
          </w:p>
        </w:tc>
        <w:tc>
          <w:tcPr>
            <w:tcW w:w="281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Кур.час Гагаева Х. Д. 3-09</w:t>
            </w:r>
          </w:p>
        </w:tc>
        <w:tc>
          <w:tcPr>
            <w:tcW w:w="1082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Гишларкаев В.  3-04</w:t>
            </w:r>
          </w:p>
        </w:tc>
      </w:tr>
      <w:tr w:rsidR="00234383" w:rsidRPr="00E67C4F">
        <w:trPr>
          <w:trHeight w:val="270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14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4120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Кур.час Хаджиева Д. 3-14</w:t>
            </w:r>
          </w:p>
        </w:tc>
        <w:tc>
          <w:tcPr>
            <w:tcW w:w="374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Р.Я. 3-09</w:t>
            </w:r>
          </w:p>
        </w:tc>
        <w:tc>
          <w:tcPr>
            <w:tcW w:w="29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>
        <w:trPr>
          <w:trHeight w:val="237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  <w:r w:rsidRPr="00E67C4F">
              <w:rPr>
                <w:b/>
                <w:bCs/>
              </w:rPr>
              <w:t>9-10</w:t>
            </w:r>
          </w:p>
          <w:p w:rsidR="00234383" w:rsidRPr="00E67C4F" w:rsidRDefault="00234383" w:rsidP="00E67C4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14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51" w:type="dxa"/>
            <w:tcBorders>
              <w:lef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tcBorders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48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9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Дифф.геом.Умалатов С.Д.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3-17</w:t>
            </w:r>
            <w:bookmarkStart w:id="0" w:name="_GoBack"/>
            <w:bookmarkEnd w:id="0"/>
          </w:p>
        </w:tc>
      </w:tr>
      <w:tr w:rsidR="00234383" w:rsidRPr="00E67C4F">
        <w:trPr>
          <w:trHeight w:val="285"/>
        </w:trPr>
        <w:tc>
          <w:tcPr>
            <w:tcW w:w="14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2814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851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2269" w:type="dxa"/>
            <w:gridSpan w:val="2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Сис.ипр.пр.об. Хамзатова З.У.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1-21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748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УМФ Арсанукаев Р.Я.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3-09</w:t>
            </w:r>
          </w:p>
        </w:tc>
        <w:tc>
          <w:tcPr>
            <w:tcW w:w="2955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34383" w:rsidRPr="00E67C4F" w:rsidTr="00070AE6">
        <w:trPr>
          <w:trHeight w:val="2067"/>
        </w:trPr>
        <w:tc>
          <w:tcPr>
            <w:tcW w:w="1401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 xml:space="preserve">Пятница </w:t>
            </w:r>
          </w:p>
        </w:tc>
        <w:tc>
          <w:tcPr>
            <w:tcW w:w="14617" w:type="dxa"/>
            <w:gridSpan w:val="7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</w:pPr>
          </w:p>
          <w:p w:rsidR="00234383" w:rsidRPr="00E67C4F" w:rsidRDefault="00234383" w:rsidP="00E67C4F">
            <w:pPr>
              <w:spacing w:after="0" w:line="240" w:lineRule="auto"/>
            </w:pPr>
          </w:p>
          <w:p w:rsidR="00234383" w:rsidRPr="00E67C4F" w:rsidRDefault="00234383" w:rsidP="00E67C4F">
            <w:pPr>
              <w:spacing w:after="0" w:line="240" w:lineRule="auto"/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67C4F">
              <w:rPr>
                <w:b/>
                <w:bCs/>
                <w:sz w:val="32"/>
                <w:szCs w:val="32"/>
              </w:rPr>
              <w:t>День самостоятельной подготовки студентов</w:t>
            </w:r>
          </w:p>
        </w:tc>
      </w:tr>
      <w:tr w:rsidR="00234383" w:rsidRPr="00E67C4F">
        <w:tc>
          <w:tcPr>
            <w:tcW w:w="1401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</w:tcPr>
          <w:p w:rsidR="00234383" w:rsidRPr="00E67C4F" w:rsidRDefault="00234383" w:rsidP="00E67C4F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Суббота</w:t>
            </w:r>
          </w:p>
          <w:p w:rsidR="00234383" w:rsidRPr="00E67C4F" w:rsidRDefault="00234383" w:rsidP="00E67C4F">
            <w:pPr>
              <w:spacing w:after="0" w:line="240" w:lineRule="auto"/>
              <w:ind w:left="113" w:right="113"/>
            </w:pPr>
          </w:p>
          <w:p w:rsidR="00234383" w:rsidRPr="00E67C4F" w:rsidRDefault="00234383" w:rsidP="00E67C4F">
            <w:pPr>
              <w:spacing w:after="0" w:line="240" w:lineRule="auto"/>
              <w:ind w:left="113" w:right="113"/>
            </w:pPr>
          </w:p>
          <w:p w:rsidR="00234383" w:rsidRPr="00E67C4F" w:rsidRDefault="00234383" w:rsidP="00E67C4F">
            <w:pPr>
              <w:spacing w:after="0" w:line="240" w:lineRule="auto"/>
              <w:ind w:left="113" w:right="113"/>
            </w:pPr>
          </w:p>
          <w:p w:rsidR="00234383" w:rsidRPr="00E67C4F" w:rsidRDefault="00234383" w:rsidP="00E67C4F">
            <w:pPr>
              <w:spacing w:after="0" w:line="240" w:lineRule="auto"/>
              <w:ind w:left="113" w:right="113"/>
            </w:pPr>
          </w:p>
        </w:tc>
        <w:tc>
          <w:tcPr>
            <w:tcW w:w="98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5-6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37" w:type="dxa"/>
            <w:gridSpan w:val="6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Физическая культура (муж) 3-й корпус  (жен) центр.корпус</w:t>
            </w:r>
          </w:p>
        </w:tc>
      </w:tr>
      <w:tr w:rsidR="00234383" w:rsidRPr="00E67C4F">
        <w:trPr>
          <w:trHeight w:val="405"/>
        </w:trPr>
        <w:tc>
          <w:tcPr>
            <w:tcW w:w="1401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8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  <w:r w:rsidRPr="00E67C4F">
              <w:rPr>
                <w:b/>
                <w:bCs/>
              </w:rPr>
              <w:t>7-8</w:t>
            </w:r>
          </w:p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3637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E67C4F">
              <w:rPr>
                <w:b/>
                <w:bCs/>
                <w:sz w:val="28"/>
                <w:szCs w:val="28"/>
              </w:rPr>
              <w:t>Физическая культура (муж) 3-й корпус  (жен) центр.корпус</w:t>
            </w:r>
          </w:p>
        </w:tc>
      </w:tr>
      <w:tr w:rsidR="00234383" w:rsidRPr="00E67C4F">
        <w:trPr>
          <w:trHeight w:val="405"/>
        </w:trPr>
        <w:tc>
          <w:tcPr>
            <w:tcW w:w="1401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98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  <w:tc>
          <w:tcPr>
            <w:tcW w:w="13637" w:type="dxa"/>
            <w:gridSpan w:val="6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34383" w:rsidRPr="00E67C4F" w:rsidRDefault="00234383" w:rsidP="00E67C4F">
            <w:pPr>
              <w:spacing w:after="0" w:line="240" w:lineRule="auto"/>
            </w:pPr>
          </w:p>
        </w:tc>
      </w:tr>
    </w:tbl>
    <w:p w:rsidR="00234383" w:rsidRDefault="00234383"/>
    <w:sectPr w:rsidR="00234383" w:rsidSect="00070AE6">
      <w:pgSz w:w="16838" w:h="11906" w:orient="landscape"/>
      <w:pgMar w:top="89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70C3"/>
    <w:rsid w:val="00000BAA"/>
    <w:rsid w:val="000161B3"/>
    <w:rsid w:val="00070AE6"/>
    <w:rsid w:val="00091B71"/>
    <w:rsid w:val="000A071A"/>
    <w:rsid w:val="000E2536"/>
    <w:rsid w:val="0010387B"/>
    <w:rsid w:val="00135961"/>
    <w:rsid w:val="00234383"/>
    <w:rsid w:val="00262904"/>
    <w:rsid w:val="00285291"/>
    <w:rsid w:val="002B580B"/>
    <w:rsid w:val="00336B41"/>
    <w:rsid w:val="003A3A25"/>
    <w:rsid w:val="004878F2"/>
    <w:rsid w:val="00503B43"/>
    <w:rsid w:val="0051745D"/>
    <w:rsid w:val="00524D79"/>
    <w:rsid w:val="0054444D"/>
    <w:rsid w:val="00587517"/>
    <w:rsid w:val="0065544E"/>
    <w:rsid w:val="006878C9"/>
    <w:rsid w:val="006A1903"/>
    <w:rsid w:val="006A2D7E"/>
    <w:rsid w:val="006D6C77"/>
    <w:rsid w:val="008C15F1"/>
    <w:rsid w:val="008D67F4"/>
    <w:rsid w:val="00A05140"/>
    <w:rsid w:val="00A4767A"/>
    <w:rsid w:val="00A515A6"/>
    <w:rsid w:val="00A65EF4"/>
    <w:rsid w:val="00A73CBA"/>
    <w:rsid w:val="00A928C6"/>
    <w:rsid w:val="00AE5F84"/>
    <w:rsid w:val="00AF2081"/>
    <w:rsid w:val="00B01C7C"/>
    <w:rsid w:val="00B14779"/>
    <w:rsid w:val="00B27D92"/>
    <w:rsid w:val="00B34AE4"/>
    <w:rsid w:val="00B55697"/>
    <w:rsid w:val="00BA70C3"/>
    <w:rsid w:val="00C46F49"/>
    <w:rsid w:val="00C740C3"/>
    <w:rsid w:val="00D903A0"/>
    <w:rsid w:val="00E04888"/>
    <w:rsid w:val="00E07330"/>
    <w:rsid w:val="00E16162"/>
    <w:rsid w:val="00E41D9E"/>
    <w:rsid w:val="00E643CB"/>
    <w:rsid w:val="00E67C4F"/>
    <w:rsid w:val="00EC29D9"/>
    <w:rsid w:val="00EE3258"/>
    <w:rsid w:val="00F0585B"/>
    <w:rsid w:val="00F25205"/>
    <w:rsid w:val="00F40281"/>
    <w:rsid w:val="00F800D2"/>
    <w:rsid w:val="00F8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79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A70C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416</TotalTime>
  <Pages>3</Pages>
  <Words>381</Words>
  <Characters>2175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смв</dc:creator>
  <cp:keywords/>
  <dc:description/>
  <cp:lastModifiedBy>Admin</cp:lastModifiedBy>
  <cp:revision>32</cp:revision>
  <cp:lastPrinted>2014-02-24T06:15:00Z</cp:lastPrinted>
  <dcterms:created xsi:type="dcterms:W3CDTF">2014-01-22T06:07:00Z</dcterms:created>
  <dcterms:modified xsi:type="dcterms:W3CDTF">2014-02-24T06:15:00Z</dcterms:modified>
</cp:coreProperties>
</file>