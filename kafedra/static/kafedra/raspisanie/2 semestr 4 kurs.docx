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085"/>
        <w:gridCol w:w="3552"/>
        <w:gridCol w:w="2053"/>
        <w:gridCol w:w="2178"/>
        <w:gridCol w:w="2309"/>
        <w:gridCol w:w="53"/>
        <w:gridCol w:w="2696"/>
      </w:tblGrid>
      <w:tr w:rsidR="00110D1B" w:rsidRPr="00BE041B">
        <w:tc>
          <w:tcPr>
            <w:tcW w:w="124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Дни недели</w:t>
            </w:r>
          </w:p>
        </w:tc>
        <w:tc>
          <w:tcPr>
            <w:tcW w:w="10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Часы</w:t>
            </w:r>
          </w:p>
        </w:tc>
        <w:tc>
          <w:tcPr>
            <w:tcW w:w="12829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Четвертый курс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10D1B" w:rsidRPr="00BE041B">
        <w:tc>
          <w:tcPr>
            <w:tcW w:w="124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Математика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25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Прик.матем и информатика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Б1-22</w:t>
            </w:r>
          </w:p>
        </w:tc>
        <w:tc>
          <w:tcPr>
            <w:tcW w:w="498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Прик.матем и информатика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E041B">
              <w:rPr>
                <w:b/>
                <w:bCs/>
                <w:sz w:val="24"/>
                <w:szCs w:val="24"/>
              </w:rPr>
              <w:t>Б2-33</w:t>
            </w:r>
          </w:p>
        </w:tc>
      </w:tr>
      <w:tr w:rsidR="00110D1B" w:rsidRPr="00BE041B">
        <w:trPr>
          <w:trHeight w:val="416"/>
        </w:trPr>
        <w:tc>
          <w:tcPr>
            <w:tcW w:w="124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1092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С/СТумгоева Х.  3-09</w:t>
            </w:r>
          </w:p>
        </w:tc>
        <w:tc>
          <w:tcPr>
            <w:tcW w:w="9237" w:type="dxa"/>
            <w:gridSpan w:val="5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УМФ Гишларкаев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3-06</w:t>
            </w:r>
          </w:p>
        </w:tc>
      </w:tr>
      <w:tr w:rsidR="00110D1B" w:rsidRPr="00BE041B">
        <w:trPr>
          <w:trHeight w:val="270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237" w:type="dxa"/>
            <w:gridSpan w:val="5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С/С Гачаев А.М.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9237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Теор. Игр и иссл.</w:t>
            </w:r>
            <w:r>
              <w:rPr>
                <w:b/>
                <w:bCs/>
              </w:rPr>
              <w:t xml:space="preserve"> </w:t>
            </w:r>
            <w:r w:rsidRPr="00BE041B">
              <w:rPr>
                <w:b/>
                <w:bCs/>
              </w:rPr>
              <w:t>операций</w:t>
            </w:r>
            <w:r>
              <w:rPr>
                <w:b/>
                <w:bCs/>
              </w:rPr>
              <w:t xml:space="preserve">  </w:t>
            </w:r>
            <w:r w:rsidRPr="00BE041B">
              <w:rPr>
                <w:b/>
                <w:bCs/>
              </w:rPr>
              <w:t>Хамзатова З.У.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3-04</w:t>
            </w:r>
          </w:p>
        </w:tc>
      </w:tr>
      <w:tr w:rsidR="00110D1B" w:rsidRPr="00BE041B">
        <w:trPr>
          <w:trHeight w:val="564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С/С Хамидова Т.3-10</w:t>
            </w:r>
          </w:p>
        </w:tc>
        <w:tc>
          <w:tcPr>
            <w:tcW w:w="425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982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Мир.инф.ресурсы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Даурбеков3-17</w:t>
            </w:r>
          </w:p>
        </w:tc>
      </w:tr>
      <w:tr w:rsidR="00110D1B" w:rsidRPr="00BE041B">
        <w:trPr>
          <w:trHeight w:val="860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D757DF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С/С Хамидова Т.3-10</w:t>
            </w:r>
          </w:p>
        </w:tc>
        <w:tc>
          <w:tcPr>
            <w:tcW w:w="4255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D757D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32" w:type="dxa"/>
            <w:tcBorders>
              <w:left w:val="thinThickSmallGap" w:sz="24" w:space="0" w:color="auto"/>
            </w:tcBorders>
          </w:tcPr>
          <w:p w:rsidR="00110D1B" w:rsidRPr="00BE041B" w:rsidRDefault="00110D1B" w:rsidP="00D757D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Д/С</w:t>
            </w:r>
            <w:r w:rsidRPr="00BE041B">
              <w:rPr>
                <w:b/>
                <w:bCs/>
              </w:rPr>
              <w:t>Мир.инф.ресурсы</w:t>
            </w:r>
          </w:p>
          <w:p w:rsidR="00110D1B" w:rsidRPr="00BE041B" w:rsidRDefault="00110D1B" w:rsidP="00D757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Даурбеков </w:t>
            </w:r>
            <w:r w:rsidRPr="00BE041B">
              <w:rPr>
                <w:b/>
                <w:bCs/>
              </w:rPr>
              <w:t>3-21</w:t>
            </w:r>
          </w:p>
        </w:tc>
        <w:tc>
          <w:tcPr>
            <w:tcW w:w="2750" w:type="dxa"/>
            <w:gridSpan w:val="2"/>
            <w:tcBorders>
              <w:right w:val="thinThickSmallGap" w:sz="24" w:space="0" w:color="auto"/>
            </w:tcBorders>
          </w:tcPr>
          <w:p w:rsidR="00110D1B" w:rsidRPr="00BE041B" w:rsidRDefault="00110D1B" w:rsidP="00D757DF">
            <w:pPr>
              <w:spacing w:after="0" w:line="240" w:lineRule="auto"/>
              <w:rPr>
                <w:b/>
                <w:bCs/>
              </w:rPr>
            </w:pPr>
          </w:p>
        </w:tc>
      </w:tr>
      <w:tr w:rsidR="00110D1B" w:rsidRPr="00BE041B">
        <w:trPr>
          <w:trHeight w:val="570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55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32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50" w:type="dxa"/>
            <w:gridSpan w:val="2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Мир.инф.ресурсы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Даурбеков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3-21</w:t>
            </w:r>
          </w:p>
        </w:tc>
      </w:tr>
      <w:tr w:rsidR="00110D1B" w:rsidRPr="00BE041B">
        <w:trPr>
          <w:trHeight w:val="851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9-10</w:t>
            </w:r>
          </w:p>
        </w:tc>
        <w:tc>
          <w:tcPr>
            <w:tcW w:w="35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55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32" w:type="dxa"/>
            <w:tcBorders>
              <w:left w:val="thinThickSmallGap" w:sz="24" w:space="0" w:color="auto"/>
            </w:tcBorders>
          </w:tcPr>
          <w:p w:rsidR="00110D1B" w:rsidRPr="00BE041B" w:rsidRDefault="00110D1B" w:rsidP="00D757D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Д/С</w:t>
            </w:r>
            <w:r w:rsidRPr="00BE041B">
              <w:rPr>
                <w:b/>
                <w:bCs/>
              </w:rPr>
              <w:t>Мир.инф.ресурсы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Даурбеков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3-21</w:t>
            </w:r>
          </w:p>
        </w:tc>
        <w:tc>
          <w:tcPr>
            <w:tcW w:w="2750" w:type="dxa"/>
            <w:gridSpan w:val="2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580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55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32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50" w:type="dxa"/>
            <w:gridSpan w:val="2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Мир.инф.ресурсы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Даурбеков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3-21</w:t>
            </w:r>
          </w:p>
        </w:tc>
      </w:tr>
      <w:tr w:rsidR="00110D1B" w:rsidRPr="00BE041B">
        <w:tc>
          <w:tcPr>
            <w:tcW w:w="124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10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С/К Магомерзаев Х.С.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4255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Чис.реш.ОДУСаралиева 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4982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Мет.выч. Саралиева 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425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Разнос.схемыХамзатова З.У.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2286" w:type="dxa"/>
            <w:gridSpan w:val="2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2696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rPr>
                <w:b/>
                <w:bCs/>
              </w:rPr>
            </w:pPr>
            <w:r w:rsidRPr="00BE041B">
              <w:rPr>
                <w:b/>
                <w:bCs/>
              </w:rPr>
              <w:t>Д/С Мат.пакетыУмархаджиев С.М.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3-21</w:t>
            </w:r>
          </w:p>
        </w:tc>
      </w:tr>
      <w:tr w:rsidR="00110D1B" w:rsidRPr="00BE041B">
        <w:trPr>
          <w:trHeight w:val="285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Кур.час Юнусова Ф. 3-14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Правоведение Товсултанов С.А.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2064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Разнос.схемы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2191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982" w:type="dxa"/>
            <w:gridSpan w:val="3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Мат.пакетыУмархаджиев С.М.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 xml:space="preserve">   3-06</w:t>
            </w:r>
          </w:p>
        </w:tc>
      </w:tr>
      <w:tr w:rsidR="00110D1B" w:rsidRPr="00BE041B">
        <w:trPr>
          <w:trHeight w:val="1408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4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191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Разнос.схемы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4982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</w:tr>
      <w:tr w:rsidR="00110D1B" w:rsidRPr="00BE041B">
        <w:trPr>
          <w:trHeight w:val="1069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Мет.выч. Саралиева 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BE041B">
              <w:rPr>
                <w:b/>
                <w:bCs/>
              </w:rPr>
              <w:t>3-</w:t>
            </w:r>
            <w:r w:rsidRPr="00BE041B">
              <w:rPr>
                <w:b/>
                <w:bCs/>
                <w:lang w:val="en-US"/>
              </w:rPr>
              <w:t>06</w:t>
            </w:r>
          </w:p>
        </w:tc>
        <w:tc>
          <w:tcPr>
            <w:tcW w:w="2064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Разнос.схемы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2191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982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УМФАрсанукаев Р.Я.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3-10</w:t>
            </w:r>
          </w:p>
        </w:tc>
      </w:tr>
      <w:tr w:rsidR="00110D1B" w:rsidRPr="00BE041B">
        <w:trPr>
          <w:trHeight w:val="270"/>
        </w:trPr>
        <w:tc>
          <w:tcPr>
            <w:tcW w:w="124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4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191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Разнос.схемы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  3-16</w:t>
            </w:r>
          </w:p>
        </w:tc>
        <w:tc>
          <w:tcPr>
            <w:tcW w:w="4982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Кур.часХамзатова М.Ш.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3-10</w:t>
            </w:r>
          </w:p>
        </w:tc>
      </w:tr>
      <w:tr w:rsidR="00110D1B" w:rsidRPr="00BE041B">
        <w:trPr>
          <w:trHeight w:val="237"/>
        </w:trPr>
        <w:tc>
          <w:tcPr>
            <w:tcW w:w="124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9-10</w:t>
            </w:r>
          </w:p>
        </w:tc>
        <w:tc>
          <w:tcPr>
            <w:tcW w:w="35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4" w:type="dxa"/>
            <w:vMerge w:val="restart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191" w:type="dxa"/>
            <w:vMerge w:val="restart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982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УМФАрсанукаев Р.Я.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3-10</w:t>
            </w:r>
          </w:p>
        </w:tc>
      </w:tr>
      <w:tr w:rsidR="00110D1B" w:rsidRPr="00BE041B">
        <w:trPr>
          <w:trHeight w:val="285"/>
        </w:trPr>
        <w:tc>
          <w:tcPr>
            <w:tcW w:w="124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10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92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64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191" w:type="dxa"/>
            <w:vMerge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982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</w:tr>
    </w:tbl>
    <w:p w:rsidR="00110D1B" w:rsidRDefault="00110D1B">
      <w:bookmarkStart w:id="0" w:name="_GoBack"/>
      <w:bookmarkEnd w:id="0"/>
    </w:p>
    <w:tbl>
      <w:tblPr>
        <w:tblW w:w="151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6"/>
        <w:gridCol w:w="736"/>
        <w:gridCol w:w="2825"/>
        <w:gridCol w:w="10"/>
        <w:gridCol w:w="2886"/>
        <w:gridCol w:w="2886"/>
        <w:gridCol w:w="2696"/>
        <w:gridCol w:w="2253"/>
      </w:tblGrid>
      <w:tr w:rsidR="00110D1B" w:rsidRPr="00BE041B">
        <w:trPr>
          <w:trHeight w:val="630"/>
        </w:trPr>
        <w:tc>
          <w:tcPr>
            <w:tcW w:w="99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85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1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Дадаева А.М.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3-02</w:t>
            </w:r>
          </w:p>
        </w:tc>
      </w:tr>
      <w:tr w:rsidR="00110D1B" w:rsidRPr="00BE041B"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7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Числ.реш.ур.вчастн.произв.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Дадаева А.М.  3-10</w:t>
            </w:r>
          </w:p>
        </w:tc>
        <w:tc>
          <w:tcPr>
            <w:tcW w:w="440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Обучение пр.обес. Минаев О.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3-15</w:t>
            </w:r>
          </w:p>
        </w:tc>
      </w:tr>
      <w:tr w:rsidR="00110D1B" w:rsidRPr="00BE041B">
        <w:trPr>
          <w:trHeight w:val="28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Дадаева А.М.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3-09</w:t>
            </w:r>
          </w:p>
        </w:tc>
        <w:tc>
          <w:tcPr>
            <w:tcW w:w="2886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Числ.реш.ур.вчастн.произв.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3-10</w:t>
            </w:r>
          </w:p>
        </w:tc>
        <w:tc>
          <w:tcPr>
            <w:tcW w:w="2886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Merge w:val="restart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Мат.пакетыУмархаджиев С.М.</w:t>
            </w:r>
          </w:p>
          <w:p w:rsidR="00110D1B" w:rsidRPr="00BE041B" w:rsidRDefault="00110D1B" w:rsidP="00BE041B">
            <w:pPr>
              <w:spacing w:after="0" w:line="240" w:lineRule="auto"/>
              <w:rPr>
                <w:b/>
                <w:bCs/>
              </w:rPr>
            </w:pPr>
            <w:r w:rsidRPr="00BE041B">
              <w:rPr>
                <w:b/>
                <w:bCs/>
              </w:rPr>
              <w:t>3-21</w:t>
            </w:r>
          </w:p>
        </w:tc>
        <w:tc>
          <w:tcPr>
            <w:tcW w:w="2702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25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Исраилов С.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3-09</w:t>
            </w:r>
          </w:p>
        </w:tc>
        <w:tc>
          <w:tcPr>
            <w:tcW w:w="2886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86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Числ.реш.ур.вчастн.произв.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3-10</w:t>
            </w:r>
          </w:p>
        </w:tc>
        <w:tc>
          <w:tcPr>
            <w:tcW w:w="1705" w:type="dxa"/>
            <w:vMerge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02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Обучение пр.обес. Минаев О.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1-19</w:t>
            </w:r>
          </w:p>
        </w:tc>
      </w:tr>
      <w:tr w:rsidR="00110D1B" w:rsidRPr="00BE041B">
        <w:trPr>
          <w:trHeight w:val="19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Д/С Исраилов С.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3-09</w:t>
            </w:r>
          </w:p>
        </w:tc>
        <w:tc>
          <w:tcPr>
            <w:tcW w:w="2886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Числ.реш.ур.вчастн.произв.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3-10</w:t>
            </w:r>
          </w:p>
        </w:tc>
        <w:tc>
          <w:tcPr>
            <w:tcW w:w="2886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11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696" w:type="dxa"/>
            <w:vMerge w:val="restart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30"/>
        </w:trPr>
        <w:tc>
          <w:tcPr>
            <w:tcW w:w="99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288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  <w:tc>
          <w:tcPr>
            <w:tcW w:w="2886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Числ.реш.ур.вчастн.произв.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 3-10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1711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  <w:r w:rsidRPr="00BE041B">
              <w:rPr>
                <w:b/>
                <w:bCs/>
              </w:rPr>
              <w:t>Д/С Обучение пр.обес. Минаев О.3-21</w:t>
            </w:r>
          </w:p>
        </w:tc>
        <w:tc>
          <w:tcPr>
            <w:tcW w:w="2696" w:type="dxa"/>
            <w:vMerge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</w:pPr>
          </w:p>
        </w:tc>
      </w:tr>
      <w:tr w:rsidR="00110D1B" w:rsidRPr="00BE041B">
        <w:trPr>
          <w:trHeight w:val="165"/>
        </w:trPr>
        <w:tc>
          <w:tcPr>
            <w:tcW w:w="99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85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2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Дадаева А.М.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5784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УМФАрсанукаев Р.Я.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3-16</w:t>
            </w:r>
          </w:p>
        </w:tc>
        <w:tc>
          <w:tcPr>
            <w:tcW w:w="440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</w:tr>
      <w:tr w:rsidR="00110D1B" w:rsidRPr="00BE041B">
        <w:trPr>
          <w:trHeight w:val="360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84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440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316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Политология Дикаев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3-04</w:t>
            </w:r>
          </w:p>
        </w:tc>
      </w:tr>
      <w:tr w:rsidR="00110D1B" w:rsidRPr="00BE041B">
        <w:trPr>
          <w:trHeight w:val="25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Теоретич.механика Умаров Р.Ш.3-02</w:t>
            </w:r>
          </w:p>
        </w:tc>
        <w:tc>
          <w:tcPr>
            <w:tcW w:w="577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Политология Дикаев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3-11</w:t>
            </w:r>
          </w:p>
        </w:tc>
        <w:tc>
          <w:tcPr>
            <w:tcW w:w="440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Теор. Игр и иссл.операцийХамзатова З.У.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3-16</w:t>
            </w:r>
          </w:p>
        </w:tc>
      </w:tr>
      <w:tr w:rsidR="00110D1B" w:rsidRPr="00BE041B">
        <w:trPr>
          <w:trHeight w:val="1031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Политология Дикаев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3-02</w:t>
            </w:r>
          </w:p>
        </w:tc>
        <w:tc>
          <w:tcPr>
            <w:tcW w:w="577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Правоведение Товсултанов С.А. 3-11</w:t>
            </w:r>
          </w:p>
        </w:tc>
        <w:tc>
          <w:tcPr>
            <w:tcW w:w="440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</w:tr>
      <w:tr w:rsidR="00110D1B" w:rsidRPr="00BE041B">
        <w:trPr>
          <w:trHeight w:val="28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3-14</w:t>
            </w:r>
          </w:p>
        </w:tc>
        <w:tc>
          <w:tcPr>
            <w:tcW w:w="5772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Теор. Игр и иссл.операцийХамзатова З.У.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3-18</w:t>
            </w:r>
          </w:p>
        </w:tc>
        <w:tc>
          <w:tcPr>
            <w:tcW w:w="440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Политология Дикаев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3-16</w:t>
            </w:r>
          </w:p>
        </w:tc>
      </w:tr>
      <w:tr w:rsidR="00110D1B" w:rsidRPr="00BE041B">
        <w:trPr>
          <w:trHeight w:val="255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Политология Дикаев В.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3-04</w:t>
            </w:r>
          </w:p>
        </w:tc>
        <w:tc>
          <w:tcPr>
            <w:tcW w:w="5772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440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  <w:r w:rsidRPr="00BE041B">
              <w:rPr>
                <w:b/>
                <w:bCs/>
              </w:rPr>
              <w:t>Правоведение Товсултанов С.А.  3-16</w:t>
            </w:r>
          </w:p>
        </w:tc>
      </w:tr>
      <w:tr w:rsidR="00110D1B" w:rsidRPr="00BE041B">
        <w:trPr>
          <w:trHeight w:val="252"/>
        </w:trPr>
        <w:tc>
          <w:tcPr>
            <w:tcW w:w="9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9-10</w:t>
            </w:r>
          </w:p>
        </w:tc>
        <w:tc>
          <w:tcPr>
            <w:tcW w:w="313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5772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Кур.часГузуева Э.Р. 3-18</w:t>
            </w:r>
          </w:p>
        </w:tc>
        <w:tc>
          <w:tcPr>
            <w:tcW w:w="4407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270"/>
        </w:trPr>
        <w:tc>
          <w:tcPr>
            <w:tcW w:w="99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85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13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5772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</w:pPr>
          </w:p>
        </w:tc>
        <w:tc>
          <w:tcPr>
            <w:tcW w:w="440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110D1B" w:rsidRDefault="00110D1B"/>
    <w:tbl>
      <w:tblPr>
        <w:tblW w:w="153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6"/>
        <w:gridCol w:w="1134"/>
        <w:gridCol w:w="3826"/>
        <w:gridCol w:w="1920"/>
        <w:gridCol w:w="2475"/>
        <w:gridCol w:w="4679"/>
      </w:tblGrid>
      <w:tr w:rsidR="00110D1B" w:rsidRPr="00BE041B">
        <w:trPr>
          <w:trHeight w:val="240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113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Правоведение Товсултанов С.А.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0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1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Правоведение Товсултанов С.А.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3-04</w:t>
            </w:r>
          </w:p>
        </w:tc>
      </w:tr>
      <w:tr w:rsidR="00110D1B" w:rsidRPr="00BE041B">
        <w:trPr>
          <w:trHeight w:val="21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87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67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225"/>
        </w:trPr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E041B">
              <w:rPr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113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1-2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КСЕ Темирова М.  3-04</w:t>
            </w:r>
          </w:p>
        </w:tc>
      </w:tr>
      <w:tr w:rsidR="00110D1B" w:rsidRPr="00BE041B">
        <w:trPr>
          <w:trHeight w:val="31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110D1B" w:rsidRPr="00BE041B" w:rsidRDefault="00110D1B" w:rsidP="00BE041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Вариац.исчисл. Магомедов Г.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3-09</w:t>
            </w: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3-11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Умаров Р.Ш.</w:t>
            </w: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КСЕ Темирова М. 3-18</w:t>
            </w:r>
          </w:p>
        </w:tc>
      </w:tr>
      <w:tr w:rsidR="00110D1B" w:rsidRPr="00BE041B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3-4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900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КСЕ Темирова М.  3-04</w:t>
            </w:r>
          </w:p>
        </w:tc>
      </w:tr>
      <w:tr w:rsidR="00110D1B" w:rsidRPr="00BE041B">
        <w:trPr>
          <w:trHeight w:val="28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Вариац.исчисл. Магомедов Г. 3-09</w:t>
            </w:r>
          </w:p>
        </w:tc>
        <w:tc>
          <w:tcPr>
            <w:tcW w:w="439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КСЕ Темирова М.  3-11</w:t>
            </w:r>
          </w:p>
        </w:tc>
        <w:tc>
          <w:tcPr>
            <w:tcW w:w="467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Теоретич.механика Умаров Р.Ш.</w:t>
            </w:r>
          </w:p>
        </w:tc>
      </w:tr>
      <w:tr w:rsidR="00110D1B" w:rsidRPr="00BE041B">
        <w:trPr>
          <w:trHeight w:val="24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5-6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КСЕ Темирова М.   3-09</w:t>
            </w:r>
          </w:p>
        </w:tc>
        <w:tc>
          <w:tcPr>
            <w:tcW w:w="1920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Чис.реш.ОДУ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3-11</w:t>
            </w:r>
          </w:p>
        </w:tc>
        <w:tc>
          <w:tcPr>
            <w:tcW w:w="2475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447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Вариац.исчисл. Магомедов Г. 3-09</w:t>
            </w:r>
          </w:p>
        </w:tc>
        <w:tc>
          <w:tcPr>
            <w:tcW w:w="1920" w:type="dxa"/>
            <w:tcBorders>
              <w:lef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475" w:type="dxa"/>
            <w:tcBorders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Чис.реш.ОДУ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Умаров Р.Ш.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3-11</w:t>
            </w:r>
          </w:p>
        </w:tc>
        <w:tc>
          <w:tcPr>
            <w:tcW w:w="467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21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7-8</w:t>
            </w:r>
          </w:p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С/С Тумгоева Х.  3-09</w:t>
            </w:r>
          </w:p>
        </w:tc>
        <w:tc>
          <w:tcPr>
            <w:tcW w:w="4395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10D1B" w:rsidRPr="00BE041B">
        <w:trPr>
          <w:trHeight w:val="315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  <w:r w:rsidRPr="00BE041B">
              <w:rPr>
                <w:b/>
                <w:bCs/>
              </w:rPr>
              <w:t>Вариац.исчисл. Магомедов Г. 3-09</w:t>
            </w:r>
          </w:p>
        </w:tc>
        <w:tc>
          <w:tcPr>
            <w:tcW w:w="4395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7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110D1B" w:rsidRPr="00BE041B" w:rsidRDefault="00110D1B" w:rsidP="00BE04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110D1B" w:rsidRPr="008703B7" w:rsidRDefault="00110D1B" w:rsidP="00D757DF">
      <w:pPr>
        <w:rPr>
          <w:b/>
          <w:bCs/>
        </w:rPr>
      </w:pPr>
    </w:p>
    <w:sectPr w:rsidR="00110D1B" w:rsidRPr="008703B7" w:rsidSect="00D757DF">
      <w:pgSz w:w="16838" w:h="11906" w:orient="landscape"/>
      <w:pgMar w:top="719" w:right="1134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FDB"/>
    <w:rsid w:val="00013D7C"/>
    <w:rsid w:val="000364AD"/>
    <w:rsid w:val="000411FE"/>
    <w:rsid w:val="0007115A"/>
    <w:rsid w:val="000C78C5"/>
    <w:rsid w:val="000D574F"/>
    <w:rsid w:val="00110D1B"/>
    <w:rsid w:val="00115A53"/>
    <w:rsid w:val="00125A1D"/>
    <w:rsid w:val="001F559A"/>
    <w:rsid w:val="001F712F"/>
    <w:rsid w:val="00341248"/>
    <w:rsid w:val="00376418"/>
    <w:rsid w:val="003B4FB5"/>
    <w:rsid w:val="003E1EE3"/>
    <w:rsid w:val="004005B6"/>
    <w:rsid w:val="00405658"/>
    <w:rsid w:val="00405779"/>
    <w:rsid w:val="0049422E"/>
    <w:rsid w:val="004B10C4"/>
    <w:rsid w:val="004E4AF0"/>
    <w:rsid w:val="00582564"/>
    <w:rsid w:val="00582F90"/>
    <w:rsid w:val="0059272C"/>
    <w:rsid w:val="005F7AFE"/>
    <w:rsid w:val="0064071E"/>
    <w:rsid w:val="00655852"/>
    <w:rsid w:val="00691529"/>
    <w:rsid w:val="006A71B8"/>
    <w:rsid w:val="006B1204"/>
    <w:rsid w:val="006B2680"/>
    <w:rsid w:val="006E051F"/>
    <w:rsid w:val="007048B6"/>
    <w:rsid w:val="0072459F"/>
    <w:rsid w:val="00830487"/>
    <w:rsid w:val="00863525"/>
    <w:rsid w:val="008703B7"/>
    <w:rsid w:val="00897168"/>
    <w:rsid w:val="008A5BC4"/>
    <w:rsid w:val="008E210F"/>
    <w:rsid w:val="008F228A"/>
    <w:rsid w:val="00914908"/>
    <w:rsid w:val="00917A54"/>
    <w:rsid w:val="00937CCE"/>
    <w:rsid w:val="00957E3C"/>
    <w:rsid w:val="00993B88"/>
    <w:rsid w:val="009A23ED"/>
    <w:rsid w:val="009A6E88"/>
    <w:rsid w:val="00A07653"/>
    <w:rsid w:val="00A3410F"/>
    <w:rsid w:val="00A91E47"/>
    <w:rsid w:val="00B40E1F"/>
    <w:rsid w:val="00B60050"/>
    <w:rsid w:val="00B8629E"/>
    <w:rsid w:val="00B96535"/>
    <w:rsid w:val="00BB44DB"/>
    <w:rsid w:val="00BE041B"/>
    <w:rsid w:val="00C8799E"/>
    <w:rsid w:val="00D06928"/>
    <w:rsid w:val="00D27FDB"/>
    <w:rsid w:val="00D757DF"/>
    <w:rsid w:val="00D90456"/>
    <w:rsid w:val="00E24FE1"/>
    <w:rsid w:val="00E46A76"/>
    <w:rsid w:val="00EB4C96"/>
    <w:rsid w:val="00EC07D8"/>
    <w:rsid w:val="00EE43D2"/>
    <w:rsid w:val="00EF2594"/>
    <w:rsid w:val="00EF709B"/>
    <w:rsid w:val="00F04C9B"/>
    <w:rsid w:val="00F64C86"/>
    <w:rsid w:val="00F67163"/>
    <w:rsid w:val="00F77F96"/>
    <w:rsid w:val="00FC5B86"/>
    <w:rsid w:val="00FC5BBA"/>
    <w:rsid w:val="00FE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1F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27FDB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B4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4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685</TotalTime>
  <Pages>3</Pages>
  <Words>402</Words>
  <Characters>2298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смв</dc:creator>
  <cp:keywords/>
  <dc:description/>
  <cp:lastModifiedBy>Admin</cp:lastModifiedBy>
  <cp:revision>44</cp:revision>
  <cp:lastPrinted>2014-02-24T06:12:00Z</cp:lastPrinted>
  <dcterms:created xsi:type="dcterms:W3CDTF">2014-01-21T12:18:00Z</dcterms:created>
  <dcterms:modified xsi:type="dcterms:W3CDTF">2014-03-03T06:21:00Z</dcterms:modified>
</cp:coreProperties>
</file>