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6"/>
        <w:gridCol w:w="992"/>
        <w:gridCol w:w="1275"/>
        <w:gridCol w:w="1702"/>
        <w:gridCol w:w="1575"/>
        <w:gridCol w:w="1969"/>
        <w:gridCol w:w="3827"/>
        <w:gridCol w:w="3119"/>
      </w:tblGrid>
      <w:tr w:rsidR="00ED5BD6" w:rsidRPr="00DD1372"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Дни недели</w:t>
            </w:r>
          </w:p>
        </w:tc>
        <w:tc>
          <w:tcPr>
            <w:tcW w:w="9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Часы</w:t>
            </w:r>
          </w:p>
        </w:tc>
        <w:tc>
          <w:tcPr>
            <w:tcW w:w="13467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Второй курс</w:t>
            </w:r>
          </w:p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297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Математика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20</w:t>
            </w:r>
          </w:p>
        </w:tc>
        <w:tc>
          <w:tcPr>
            <w:tcW w:w="354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Прикладная матем. и информатика Б1  20</w:t>
            </w:r>
          </w:p>
        </w:tc>
        <w:tc>
          <w:tcPr>
            <w:tcW w:w="38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Прикладная матем. и информатика Б2       20</w:t>
            </w:r>
          </w:p>
        </w:tc>
        <w:tc>
          <w:tcPr>
            <w:tcW w:w="311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Прикладная матем. и информатика Б3     16</w:t>
            </w:r>
          </w:p>
        </w:tc>
      </w:tr>
      <w:tr w:rsidR="00ED5BD6" w:rsidRPr="00DD1372">
        <w:trPr>
          <w:trHeight w:val="630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467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Дифф. Уравнения Якубов А.Я.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3-04</w:t>
            </w:r>
          </w:p>
        </w:tc>
      </w:tr>
      <w:tr w:rsidR="00ED5BD6" w:rsidRPr="00DD1372"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3-4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467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Физическая культура (муж) 3-й корпус</w:t>
            </w:r>
          </w:p>
        </w:tc>
      </w:tr>
      <w:tr w:rsidR="00ED5BD6" w:rsidRPr="00DD1372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5-6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Матем.анализ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Егиянц Е.А. 3-14</w:t>
            </w:r>
          </w:p>
        </w:tc>
        <w:tc>
          <w:tcPr>
            <w:tcW w:w="10490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Дискретная математика Мустафинова А.А.    3-04</w:t>
            </w: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490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 xml:space="preserve">Языки и мет.прогр. Магомедова А.З.      3-04     </w:t>
            </w:r>
          </w:p>
        </w:tc>
      </w:tr>
      <w:tr w:rsidR="00ED5BD6" w:rsidRPr="00DD1372">
        <w:trPr>
          <w:trHeight w:val="28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7-8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Матем.анализ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Егиянц Е.А.  3-14</w:t>
            </w:r>
          </w:p>
        </w:tc>
        <w:tc>
          <w:tcPr>
            <w:tcW w:w="7371" w:type="dxa"/>
            <w:gridSpan w:val="3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32540A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Численные методы Дадаева А.</w:t>
            </w:r>
          </w:p>
          <w:p w:rsidR="00ED5BD6" w:rsidRPr="00DD1372" w:rsidRDefault="00ED5BD6" w:rsidP="0032540A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3-06</w:t>
            </w:r>
          </w:p>
        </w:tc>
        <w:tc>
          <w:tcPr>
            <w:tcW w:w="311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Курат.час Аушева Л.М. 3-09</w:t>
            </w: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371" w:type="dxa"/>
            <w:gridSpan w:val="3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rPr>
          <w:trHeight w:val="24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9-10</w:t>
            </w: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Языки и мет.прогр. Гайрабекова Т. 3-22</w:t>
            </w:r>
          </w:p>
        </w:tc>
        <w:tc>
          <w:tcPr>
            <w:tcW w:w="3544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rPr>
          <w:trHeight w:val="285"/>
        </w:trPr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Кур.час хамзатова М.Ш. 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3-09</w:t>
            </w:r>
          </w:p>
        </w:tc>
        <w:tc>
          <w:tcPr>
            <w:tcW w:w="3544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rPr>
          <w:trHeight w:val="300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9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44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82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Диф.уравн. Арсанукаев Р.Я.3-09</w:t>
            </w:r>
          </w:p>
        </w:tc>
        <w:tc>
          <w:tcPr>
            <w:tcW w:w="311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Оп.системы Юсупов 1-21</w:t>
            </w:r>
          </w:p>
        </w:tc>
      </w:tr>
      <w:tr w:rsidR="00ED5BD6" w:rsidRPr="00DD1372">
        <w:trPr>
          <w:trHeight w:val="24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Диф.уравн. Арсанукаев Р.Я.3-11</w:t>
            </w:r>
          </w:p>
        </w:tc>
        <w:tc>
          <w:tcPr>
            <w:tcW w:w="35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94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Иностранный язык Байдуева С.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3-06</w:t>
            </w: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3-4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10493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Диф.уравн. Арсанукаев Р.Я.3-09</w:t>
            </w:r>
          </w:p>
        </w:tc>
        <w:tc>
          <w:tcPr>
            <w:tcW w:w="311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Магомедова А.З.</w:t>
            </w:r>
            <w:r w:rsidRPr="00DD1372">
              <w:rPr>
                <w:b/>
                <w:bCs/>
              </w:rPr>
              <w:t xml:space="preserve"> 1-21</w:t>
            </w:r>
          </w:p>
        </w:tc>
      </w:tr>
      <w:tr w:rsidR="00ED5BD6" w:rsidRPr="00DD1372">
        <w:trPr>
          <w:trHeight w:val="28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Диф.уравн. Арсанукаев Р.Я.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3-11</w:t>
            </w:r>
          </w:p>
        </w:tc>
        <w:tc>
          <w:tcPr>
            <w:tcW w:w="35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Курат.час Юнусова Ф.</w:t>
            </w:r>
            <w:r>
              <w:rPr>
                <w:b/>
                <w:bCs/>
              </w:rPr>
              <w:t xml:space="preserve"> 3-15</w:t>
            </w:r>
            <w:r>
              <w:rPr>
                <w:b/>
                <w:bCs/>
              </w:rPr>
              <w:tab/>
            </w:r>
          </w:p>
        </w:tc>
        <w:tc>
          <w:tcPr>
            <w:tcW w:w="694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Иностранный язык     Байдуева С.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3-06</w:t>
            </w:r>
          </w:p>
        </w:tc>
      </w:tr>
      <w:tr w:rsidR="00ED5BD6" w:rsidRPr="00DD1372">
        <w:trPr>
          <w:trHeight w:val="22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5-6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Default="00ED5BD6" w:rsidP="003E00D5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Интегр.преобр.</w:t>
            </w:r>
          </w:p>
          <w:p w:rsidR="00ED5BD6" w:rsidRPr="00DD1372" w:rsidRDefault="00ED5BD6" w:rsidP="00FE519B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 Якубов А.Я.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3-11</w:t>
            </w:r>
          </w:p>
        </w:tc>
        <w:tc>
          <w:tcPr>
            <w:tcW w:w="1575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АИС Идрисова Ж.</w:t>
            </w:r>
          </w:p>
          <w:p w:rsidR="00ED5BD6" w:rsidRPr="00DD1372" w:rsidRDefault="00ED5BD6" w:rsidP="0019557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D1372">
              <w:rPr>
                <w:b/>
                <w:bCs/>
              </w:rPr>
              <w:t>-2</w:t>
            </w:r>
            <w:r>
              <w:rPr>
                <w:b/>
                <w:bCs/>
              </w:rPr>
              <w:t>2</w:t>
            </w:r>
          </w:p>
        </w:tc>
        <w:tc>
          <w:tcPr>
            <w:tcW w:w="1969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Магомедова А.З.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3-2</w:t>
            </w:r>
            <w:r>
              <w:rPr>
                <w:b/>
                <w:bCs/>
              </w:rPr>
              <w:t>1</w:t>
            </w:r>
          </w:p>
        </w:tc>
        <w:tc>
          <w:tcPr>
            <w:tcW w:w="382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30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Дискр.матем. Идрисова Ж. 3-09</w:t>
            </w:r>
          </w:p>
        </w:tc>
        <w:tc>
          <w:tcPr>
            <w:tcW w:w="382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48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7-8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1834E4" w:rsidRDefault="00ED5BD6" w:rsidP="00DD137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FE519B">
              <w:rPr>
                <w:b/>
                <w:bCs/>
                <w:sz w:val="18"/>
                <w:szCs w:val="18"/>
              </w:rPr>
              <w:t>Ибрагимов В</w:t>
            </w:r>
            <w:r w:rsidRPr="001834E4">
              <w:rPr>
                <w:b/>
                <w:bCs/>
                <w:sz w:val="16"/>
                <w:szCs w:val="16"/>
              </w:rPr>
              <w:t>.</w:t>
            </w:r>
          </w:p>
          <w:p w:rsidR="00ED5BD6" w:rsidRPr="00DD1372" w:rsidRDefault="00ED5BD6" w:rsidP="00DD1372">
            <w:pPr>
              <w:spacing w:after="0" w:line="240" w:lineRule="auto"/>
              <w:rPr>
                <w:b/>
                <w:bCs/>
              </w:rPr>
            </w:pPr>
            <w:r w:rsidRPr="00DD1372">
              <w:rPr>
                <w:b/>
                <w:bCs/>
              </w:rPr>
              <w:t>3-22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2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tcBorders>
              <w:left w:val="thinThickSmallGap" w:sz="24" w:space="0" w:color="auto"/>
            </w:tcBorders>
          </w:tcPr>
          <w:p w:rsidR="00ED5BD6" w:rsidRPr="00DD1372" w:rsidRDefault="00ED5BD6" w:rsidP="00B824D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DD1372" w:rsidRDefault="00ED5BD6" w:rsidP="00B824D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Магомедова А.З.</w:t>
            </w:r>
          </w:p>
          <w:p w:rsidR="00ED5BD6" w:rsidRPr="00DD1372" w:rsidRDefault="00ED5BD6" w:rsidP="00B824D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</w:t>
            </w:r>
            <w:r w:rsidRPr="00DD1372">
              <w:rPr>
                <w:b/>
                <w:bCs/>
              </w:rPr>
              <w:t>21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69" w:type="dxa"/>
            <w:vMerge w:val="restart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АИС Идрисова Ж.</w:t>
            </w:r>
          </w:p>
          <w:p w:rsidR="00ED5BD6" w:rsidRPr="00DD1372" w:rsidRDefault="00ED5BD6" w:rsidP="0019557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DD1372">
              <w:rPr>
                <w:b/>
                <w:bCs/>
              </w:rPr>
              <w:t>-2</w:t>
            </w:r>
            <w:r>
              <w:rPr>
                <w:b/>
                <w:bCs/>
              </w:rPr>
              <w:t>1</w:t>
            </w:r>
          </w:p>
        </w:tc>
        <w:tc>
          <w:tcPr>
            <w:tcW w:w="382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31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 w:val="restart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2" w:type="dxa"/>
            <w:vMerge w:val="restart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DD1372" w:rsidRDefault="00ED5BD6" w:rsidP="00DD137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Гайрабекова Т.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3-21</w:t>
            </w:r>
          </w:p>
        </w:tc>
        <w:tc>
          <w:tcPr>
            <w:tcW w:w="1575" w:type="dxa"/>
            <w:vMerge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69" w:type="dxa"/>
            <w:vMerge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vMerge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2" w:type="dxa"/>
            <w:vMerge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tcBorders>
              <w:left w:val="thinThickSmallGap" w:sz="24" w:space="0" w:color="auto"/>
            </w:tcBorders>
          </w:tcPr>
          <w:p w:rsidR="00ED5BD6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69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270"/>
        </w:trPr>
        <w:tc>
          <w:tcPr>
            <w:tcW w:w="127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9-10</w:t>
            </w:r>
          </w:p>
        </w:tc>
        <w:tc>
          <w:tcPr>
            <w:tcW w:w="1275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1834E4" w:rsidRDefault="00ED5BD6" w:rsidP="001834E4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1834E4">
              <w:rPr>
                <w:b/>
                <w:bCs/>
                <w:sz w:val="16"/>
                <w:szCs w:val="16"/>
              </w:rPr>
              <w:t>Ибрагимов В.</w:t>
            </w:r>
          </w:p>
          <w:p w:rsidR="00ED5BD6" w:rsidRPr="00DD1372" w:rsidRDefault="00ED5BD6" w:rsidP="00FE519B">
            <w:pPr>
              <w:spacing w:after="0" w:line="240" w:lineRule="auto"/>
              <w:rPr>
                <w:b/>
                <w:bCs/>
              </w:rPr>
            </w:pPr>
            <w:r w:rsidRPr="00DD1372">
              <w:rPr>
                <w:b/>
                <w:bCs/>
              </w:rPr>
              <w:t>3-22</w:t>
            </w:r>
          </w:p>
        </w:tc>
        <w:tc>
          <w:tcPr>
            <w:tcW w:w="1702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69" w:type="dxa"/>
            <w:vMerge w:val="restart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252"/>
        </w:trPr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2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DD1372" w:rsidRDefault="00ED5BD6" w:rsidP="00FE519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Гайрабекова Т. 3-21</w:t>
            </w:r>
          </w:p>
        </w:tc>
        <w:tc>
          <w:tcPr>
            <w:tcW w:w="1575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69" w:type="dxa"/>
            <w:vMerge/>
            <w:tcBorders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ED5BD6" w:rsidRDefault="00ED5BD6"/>
    <w:tbl>
      <w:tblPr>
        <w:tblW w:w="157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58"/>
        <w:gridCol w:w="978"/>
        <w:gridCol w:w="2935"/>
        <w:gridCol w:w="7"/>
        <w:gridCol w:w="1599"/>
        <w:gridCol w:w="15"/>
        <w:gridCol w:w="1958"/>
        <w:gridCol w:w="1793"/>
        <w:gridCol w:w="132"/>
        <w:gridCol w:w="1981"/>
        <w:gridCol w:w="17"/>
        <w:gridCol w:w="3062"/>
      </w:tblGrid>
      <w:tr w:rsidR="00ED5BD6" w:rsidRPr="00DD1372">
        <w:trPr>
          <w:trHeight w:val="300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9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467" w:type="dxa"/>
            <w:gridSpan w:val="10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Физика Успажиев Р.Т.  3-04</w:t>
            </w:r>
          </w:p>
        </w:tc>
      </w:tr>
      <w:tr w:rsidR="00ED5BD6" w:rsidRPr="00DD1372">
        <w:trPr>
          <w:trHeight w:val="24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3E00D5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Иностранный яз. Денисламова Д.</w:t>
            </w:r>
            <w:r>
              <w:rPr>
                <w:b/>
                <w:bCs/>
              </w:rPr>
              <w:t xml:space="preserve"> 3-11</w:t>
            </w:r>
          </w:p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9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Физика Успажиев Р.Т. 3-16</w:t>
            </w:r>
          </w:p>
        </w:tc>
        <w:tc>
          <w:tcPr>
            <w:tcW w:w="37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6912E8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6912E8">
              <w:rPr>
                <w:b/>
                <w:bCs/>
              </w:rPr>
              <w:t>Кур.час Гузуева Э.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6912E8">
              <w:rPr>
                <w:b/>
                <w:bCs/>
              </w:rPr>
              <w:t>3-10</w:t>
            </w:r>
          </w:p>
        </w:tc>
        <w:tc>
          <w:tcPr>
            <w:tcW w:w="311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АИС Идрисова Ж</w:t>
            </w:r>
            <w:r>
              <w:rPr>
                <w:b/>
                <w:bCs/>
              </w:rPr>
              <w:t xml:space="preserve"> 3-22</w:t>
            </w: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3-4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ED5BD6" w:rsidRPr="00DD1372" w:rsidRDefault="00ED5BD6" w:rsidP="003E00D5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Иностранный яз. Денисламова Д.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3-09</w:t>
            </w:r>
          </w:p>
        </w:tc>
        <w:tc>
          <w:tcPr>
            <w:tcW w:w="1620" w:type="dxa"/>
            <w:gridSpan w:val="2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1-21</w:t>
            </w:r>
          </w:p>
        </w:tc>
        <w:tc>
          <w:tcPr>
            <w:tcW w:w="1973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Оп.системы Юсупов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2-07</w:t>
            </w:r>
          </w:p>
        </w:tc>
        <w:tc>
          <w:tcPr>
            <w:tcW w:w="37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Дискр.матем. Идрисова Ж.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3-16</w:t>
            </w:r>
          </w:p>
        </w:tc>
        <w:tc>
          <w:tcPr>
            <w:tcW w:w="311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Физика Успажиев Р.Т.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2-23</w:t>
            </w:r>
          </w:p>
        </w:tc>
      </w:tr>
      <w:tr w:rsidR="00ED5BD6" w:rsidRPr="00DD1372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1620" w:type="dxa"/>
            <w:gridSpan w:val="2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Оп.системы Юсупов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2-07</w:t>
            </w:r>
          </w:p>
        </w:tc>
        <w:tc>
          <w:tcPr>
            <w:tcW w:w="1973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 1-21</w:t>
            </w:r>
          </w:p>
        </w:tc>
        <w:tc>
          <w:tcPr>
            <w:tcW w:w="37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Физика Успажиев Р.Т.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2-29</w:t>
            </w:r>
          </w:p>
        </w:tc>
        <w:tc>
          <w:tcPr>
            <w:tcW w:w="311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Дискр.матем. Идрисова Ж.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3-18</w:t>
            </w:r>
          </w:p>
        </w:tc>
      </w:tr>
      <w:tr w:rsidR="00ED5BD6" w:rsidRPr="00DD1372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5-6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Алгебра Гацаева Р.С-А.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3-17</w:t>
            </w:r>
          </w:p>
        </w:tc>
        <w:tc>
          <w:tcPr>
            <w:tcW w:w="1605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3-2</w:t>
            </w:r>
            <w:r>
              <w:rPr>
                <w:b/>
                <w:bCs/>
              </w:rPr>
              <w:t>2</w:t>
            </w:r>
          </w:p>
        </w:tc>
        <w:tc>
          <w:tcPr>
            <w:tcW w:w="1988" w:type="dxa"/>
            <w:gridSpan w:val="2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gridSpan w:val="2"/>
            <w:tcBorders>
              <w:left w:val="thinThickSmallGap" w:sz="24" w:space="0" w:color="auto"/>
            </w:tcBorders>
          </w:tcPr>
          <w:p w:rsidR="00ED5BD6" w:rsidRPr="00DD1372" w:rsidRDefault="00ED5BD6" w:rsidP="001834E4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1834E4" w:rsidRDefault="00ED5BD6" w:rsidP="001834E4">
            <w:pPr>
              <w:spacing w:after="0" w:line="240" w:lineRule="auto"/>
              <w:jc w:val="center"/>
              <w:rPr>
                <w:b/>
                <w:bCs/>
              </w:rPr>
            </w:pPr>
            <w:r w:rsidRPr="001834E4">
              <w:rPr>
                <w:b/>
                <w:bCs/>
              </w:rPr>
              <w:t>Ибрагимов В.</w:t>
            </w:r>
          </w:p>
          <w:p w:rsidR="00ED5BD6" w:rsidRPr="00DD1372" w:rsidRDefault="00ED5BD6" w:rsidP="001834E4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2-07</w:t>
            </w:r>
          </w:p>
        </w:tc>
        <w:tc>
          <w:tcPr>
            <w:tcW w:w="1997" w:type="dxa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Оп.системы Юсупов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1-21</w:t>
            </w:r>
          </w:p>
        </w:tc>
        <w:tc>
          <w:tcPr>
            <w:tcW w:w="3119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Численные методы Идрисова Ж.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3-18</w:t>
            </w:r>
          </w:p>
        </w:tc>
      </w:tr>
      <w:tr w:rsidR="00ED5BD6" w:rsidRPr="00DD1372">
        <w:trPr>
          <w:trHeight w:val="983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88" w:type="dxa"/>
            <w:gridSpan w:val="2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  3-2</w:t>
            </w:r>
            <w:r>
              <w:rPr>
                <w:b/>
                <w:bCs/>
              </w:rPr>
              <w:t>2</w:t>
            </w:r>
          </w:p>
        </w:tc>
        <w:tc>
          <w:tcPr>
            <w:tcW w:w="1781" w:type="dxa"/>
            <w:gridSpan w:val="2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Оп.системы Юсупов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1-21</w:t>
            </w:r>
          </w:p>
        </w:tc>
        <w:tc>
          <w:tcPr>
            <w:tcW w:w="1997" w:type="dxa"/>
            <w:tcBorders>
              <w:right w:val="thinThickSmallGap" w:sz="24" w:space="0" w:color="auto"/>
            </w:tcBorders>
          </w:tcPr>
          <w:p w:rsidR="00ED5BD6" w:rsidRPr="00DD1372" w:rsidRDefault="00ED5BD6" w:rsidP="001834E4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Яз.м.пр.</w:t>
            </w:r>
          </w:p>
          <w:p w:rsidR="00ED5BD6" w:rsidRPr="001834E4" w:rsidRDefault="00ED5BD6" w:rsidP="001834E4">
            <w:pPr>
              <w:spacing w:after="0" w:line="240" w:lineRule="auto"/>
              <w:jc w:val="center"/>
              <w:rPr>
                <w:b/>
                <w:bCs/>
              </w:rPr>
            </w:pPr>
            <w:r w:rsidRPr="001834E4">
              <w:rPr>
                <w:b/>
                <w:bCs/>
              </w:rPr>
              <w:t>Ибрагимов В.</w:t>
            </w:r>
          </w:p>
          <w:p w:rsidR="00ED5BD6" w:rsidRPr="00DD1372" w:rsidRDefault="00ED5BD6" w:rsidP="001834E4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2-07</w:t>
            </w:r>
          </w:p>
        </w:tc>
        <w:tc>
          <w:tcPr>
            <w:tcW w:w="311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</w:tr>
      <w:tr w:rsidR="00ED5BD6" w:rsidRPr="00DD1372">
        <w:trPr>
          <w:trHeight w:val="24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7-8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Алгебра Гацаева Р.С-А.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3-17</w:t>
            </w:r>
          </w:p>
        </w:tc>
        <w:tc>
          <w:tcPr>
            <w:tcW w:w="10490" w:type="dxa"/>
            <w:gridSpan w:val="8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Численные методы Дадаева А.   3-04</w:t>
            </w:r>
          </w:p>
        </w:tc>
      </w:tr>
      <w:tr w:rsidR="00ED5BD6" w:rsidRPr="00DD1372">
        <w:trPr>
          <w:trHeight w:val="30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10490" w:type="dxa"/>
            <w:gridSpan w:val="8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АИС, базы Азиева Л.   3-04</w:t>
            </w:r>
          </w:p>
        </w:tc>
      </w:tr>
      <w:tr w:rsidR="00ED5BD6" w:rsidRPr="00DD1372">
        <w:trPr>
          <w:trHeight w:val="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9-10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467" w:type="dxa"/>
            <w:gridSpan w:val="10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Педагог.и психология Занаев С.С.  3-04</w:t>
            </w:r>
          </w:p>
        </w:tc>
      </w:tr>
      <w:tr w:rsidR="00ED5BD6" w:rsidRPr="00DD1372">
        <w:trPr>
          <w:trHeight w:val="1963"/>
        </w:trPr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0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Физика Успажиев Р.Т.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3-06</w:t>
            </w:r>
          </w:p>
        </w:tc>
        <w:tc>
          <w:tcPr>
            <w:tcW w:w="3600" w:type="dxa"/>
            <w:gridSpan w:val="4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95" w:type="dxa"/>
            <w:gridSpan w:val="4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10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285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9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490" w:type="dxa"/>
            <w:gridSpan w:val="8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Хамзатова З.У.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3-02</w:t>
            </w: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467" w:type="dxa"/>
            <w:gridSpan w:val="10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564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3-4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Матем.анализ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Егиянц Е.А.  3-14</w:t>
            </w:r>
          </w:p>
        </w:tc>
        <w:tc>
          <w:tcPr>
            <w:tcW w:w="7371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Диф.уравн. Арсанукаев Р.Я.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3-10</w:t>
            </w:r>
          </w:p>
        </w:tc>
      </w:tr>
      <w:tr w:rsidR="00ED5BD6" w:rsidRPr="00DD1372"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5-6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Матем.анализ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Егиянц Е.А.  3-14</w:t>
            </w:r>
          </w:p>
        </w:tc>
        <w:tc>
          <w:tcPr>
            <w:tcW w:w="359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Диф.уравн. Арсанукаев Р.Я.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4-30</w:t>
            </w:r>
          </w:p>
        </w:tc>
        <w:tc>
          <w:tcPr>
            <w:tcW w:w="6897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Иностранный язык Алтамирова З. 3-06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</w:tr>
      <w:tr w:rsidR="00ED5BD6" w:rsidRPr="00DD1372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7-8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593" w:type="dxa"/>
            <w:gridSpan w:val="3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Иностранный язык Алтамирова З. 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3-02</w:t>
            </w:r>
          </w:p>
        </w:tc>
        <w:tc>
          <w:tcPr>
            <w:tcW w:w="1646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АИС Идрисова Ж.  3-22</w:t>
            </w:r>
          </w:p>
        </w:tc>
        <w:tc>
          <w:tcPr>
            <w:tcW w:w="2132" w:type="dxa"/>
            <w:gridSpan w:val="2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1-21</w:t>
            </w:r>
          </w:p>
        </w:tc>
        <w:tc>
          <w:tcPr>
            <w:tcW w:w="311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 w:rsidTr="00FE519B">
        <w:trPr>
          <w:trHeight w:val="757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593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1646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1-21</w:t>
            </w:r>
          </w:p>
        </w:tc>
        <w:tc>
          <w:tcPr>
            <w:tcW w:w="2132" w:type="dxa"/>
            <w:gridSpan w:val="2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АИС Идрисова Ж.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3-22</w:t>
            </w:r>
          </w:p>
        </w:tc>
        <w:tc>
          <w:tcPr>
            <w:tcW w:w="311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rPr>
          <w:trHeight w:val="22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9-10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593" w:type="dxa"/>
            <w:gridSpan w:val="3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1646" w:type="dxa"/>
            <w:tcBorders>
              <w:lef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2132" w:type="dxa"/>
            <w:gridSpan w:val="2"/>
            <w:tcBorders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3-22</w:t>
            </w:r>
          </w:p>
        </w:tc>
        <w:tc>
          <w:tcPr>
            <w:tcW w:w="3119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rPr>
          <w:trHeight w:val="300"/>
        </w:trPr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593" w:type="dxa"/>
            <w:gridSpan w:val="3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16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>Лорсанова З.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3-22</w:t>
            </w:r>
          </w:p>
        </w:tc>
        <w:tc>
          <w:tcPr>
            <w:tcW w:w="2132" w:type="dxa"/>
            <w:gridSpan w:val="2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119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</w:tbl>
    <w:p w:rsidR="00ED5BD6" w:rsidRDefault="00ED5BD6"/>
    <w:p w:rsidR="00ED5BD6" w:rsidRDefault="00ED5BD6"/>
    <w:p w:rsidR="00ED5BD6" w:rsidRDefault="00ED5BD6"/>
    <w:tbl>
      <w:tblPr>
        <w:tblW w:w="158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6"/>
        <w:gridCol w:w="992"/>
        <w:gridCol w:w="2977"/>
        <w:gridCol w:w="3544"/>
        <w:gridCol w:w="3916"/>
        <w:gridCol w:w="3171"/>
      </w:tblGrid>
      <w:tr w:rsidR="00ED5BD6" w:rsidRPr="00DD1372">
        <w:trPr>
          <w:trHeight w:val="225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9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4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</w:tr>
      <w:tr w:rsidR="00ED5BD6" w:rsidRPr="00DD1372">
        <w:trPr>
          <w:trHeight w:val="260"/>
        </w:trPr>
        <w:tc>
          <w:tcPr>
            <w:tcW w:w="1276" w:type="dxa"/>
            <w:vMerge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4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</w:tr>
      <w:tr w:rsidR="00ED5BD6" w:rsidRPr="00DD1372">
        <w:trPr>
          <w:trHeight w:val="31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3-4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Элементы общ.теор.экстреум. Товсултанов А.А. 3-17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Избранные главы выс.алгебры Гачаев А.М</w:t>
            </w:r>
            <w:r w:rsidRPr="00DD1372">
              <w:t>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3-18</w:t>
            </w:r>
          </w:p>
        </w:tc>
        <w:tc>
          <w:tcPr>
            <w:tcW w:w="354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  3-2</w:t>
            </w:r>
            <w:r>
              <w:rPr>
                <w:b/>
                <w:bCs/>
              </w:rPr>
              <w:t>2</w:t>
            </w:r>
          </w:p>
        </w:tc>
      </w:tr>
      <w:tr w:rsidR="00ED5BD6" w:rsidRPr="00DD1372">
        <w:trPr>
          <w:trHeight w:val="342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54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ED5BD6" w:rsidRPr="00DD1372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54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</w:tr>
      <w:tr w:rsidR="00ED5BD6" w:rsidRPr="00DD1372">
        <w:trPr>
          <w:trHeight w:val="25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5-6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Элементы общ.теор.экстреум. Товсултанов А.А. 3-11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>Избранные главы выс.алгебры Гачаев А.М</w:t>
            </w:r>
            <w:r w:rsidRPr="00DD1372">
              <w:t>.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3-14</w:t>
            </w:r>
          </w:p>
        </w:tc>
        <w:tc>
          <w:tcPr>
            <w:tcW w:w="354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171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  <w:r w:rsidRPr="00DD1372">
              <w:rPr>
                <w:b/>
                <w:bCs/>
              </w:rPr>
              <w:t xml:space="preserve">Прак.по стат. В </w:t>
            </w:r>
            <w:r w:rsidRPr="00DD1372">
              <w:rPr>
                <w:b/>
                <w:bCs/>
                <w:lang w:val="en-US"/>
              </w:rPr>
              <w:t>EXCEL</w:t>
            </w:r>
            <w:r w:rsidRPr="00DD1372">
              <w:rPr>
                <w:b/>
                <w:bCs/>
              </w:rPr>
              <w:t xml:space="preserve"> Лорсанова З.  3-2</w:t>
            </w:r>
            <w:r>
              <w:rPr>
                <w:b/>
                <w:bCs/>
              </w:rPr>
              <w:t>2</w:t>
            </w:r>
          </w:p>
        </w:tc>
      </w:tr>
      <w:tr w:rsidR="00ED5BD6" w:rsidRPr="00DD1372">
        <w:trPr>
          <w:trHeight w:val="28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4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  <w:tc>
          <w:tcPr>
            <w:tcW w:w="3171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</w:pPr>
          </w:p>
        </w:tc>
      </w:tr>
      <w:tr w:rsidR="00ED5BD6" w:rsidRPr="00DD1372">
        <w:trPr>
          <w:trHeight w:val="822"/>
        </w:trPr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7-8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08" w:type="dxa"/>
            <w:gridSpan w:val="4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Физическая культура (жен) Центр. Корпус</w:t>
            </w:r>
          </w:p>
        </w:tc>
      </w:tr>
      <w:tr w:rsidR="00ED5BD6" w:rsidRPr="00DD1372"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ED5BD6" w:rsidRPr="00DD1372" w:rsidRDefault="00ED5BD6" w:rsidP="00DD1372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Суббота</w:t>
            </w:r>
          </w:p>
        </w:tc>
        <w:tc>
          <w:tcPr>
            <w:tcW w:w="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1-2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  <w:tr w:rsidR="00ED5BD6" w:rsidRPr="00DD1372"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3-4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08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D1372">
              <w:rPr>
                <w:b/>
                <w:bCs/>
                <w:sz w:val="28"/>
                <w:szCs w:val="28"/>
              </w:rPr>
              <w:t>Физическая культура (жен) Центр. Корпус   (муж) 3-й корпус</w:t>
            </w:r>
          </w:p>
        </w:tc>
      </w:tr>
      <w:tr w:rsidR="00ED5BD6" w:rsidRPr="00DD1372">
        <w:tc>
          <w:tcPr>
            <w:tcW w:w="127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  <w:r w:rsidRPr="00DD1372">
              <w:rPr>
                <w:b/>
                <w:bCs/>
              </w:rPr>
              <w:t>5-6</w:t>
            </w:r>
          </w:p>
          <w:p w:rsidR="00ED5BD6" w:rsidRPr="00DD1372" w:rsidRDefault="00ED5BD6" w:rsidP="00DD137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91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  <w:tc>
          <w:tcPr>
            <w:tcW w:w="3171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D5BD6" w:rsidRPr="00DD1372" w:rsidRDefault="00ED5BD6" w:rsidP="00DD1372">
            <w:pPr>
              <w:spacing w:after="0" w:line="240" w:lineRule="auto"/>
            </w:pPr>
          </w:p>
        </w:tc>
      </w:tr>
    </w:tbl>
    <w:p w:rsidR="00ED5BD6" w:rsidRDefault="00ED5BD6"/>
    <w:sectPr w:rsidR="00ED5BD6" w:rsidSect="00A001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BD6" w:rsidRDefault="00ED5BD6" w:rsidP="007C147B">
      <w:pPr>
        <w:spacing w:after="0" w:line="240" w:lineRule="auto"/>
      </w:pPr>
      <w:r>
        <w:separator/>
      </w:r>
    </w:p>
  </w:endnote>
  <w:endnote w:type="continuationSeparator" w:id="1">
    <w:p w:rsidR="00ED5BD6" w:rsidRDefault="00ED5BD6" w:rsidP="007C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BD6" w:rsidRDefault="00ED5BD6" w:rsidP="007C147B">
      <w:pPr>
        <w:spacing w:after="0" w:line="240" w:lineRule="auto"/>
      </w:pPr>
      <w:r>
        <w:separator/>
      </w:r>
    </w:p>
  </w:footnote>
  <w:footnote w:type="continuationSeparator" w:id="1">
    <w:p w:rsidR="00ED5BD6" w:rsidRDefault="00ED5BD6" w:rsidP="007C1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0145"/>
    <w:rsid w:val="00031424"/>
    <w:rsid w:val="0003284D"/>
    <w:rsid w:val="0003498A"/>
    <w:rsid w:val="00063BBD"/>
    <w:rsid w:val="000978DA"/>
    <w:rsid w:val="000A6C22"/>
    <w:rsid w:val="000B7C60"/>
    <w:rsid w:val="00103C79"/>
    <w:rsid w:val="00104937"/>
    <w:rsid w:val="00162C8C"/>
    <w:rsid w:val="001834E4"/>
    <w:rsid w:val="00195574"/>
    <w:rsid w:val="001E389F"/>
    <w:rsid w:val="002D7DBF"/>
    <w:rsid w:val="002E59EC"/>
    <w:rsid w:val="0032540A"/>
    <w:rsid w:val="00355F26"/>
    <w:rsid w:val="003A3DC3"/>
    <w:rsid w:val="003E00D5"/>
    <w:rsid w:val="00405053"/>
    <w:rsid w:val="00442DFB"/>
    <w:rsid w:val="004B7546"/>
    <w:rsid w:val="004D6F42"/>
    <w:rsid w:val="0060739A"/>
    <w:rsid w:val="006912E8"/>
    <w:rsid w:val="006C2274"/>
    <w:rsid w:val="006F1833"/>
    <w:rsid w:val="006F21A8"/>
    <w:rsid w:val="00776A9C"/>
    <w:rsid w:val="007C147B"/>
    <w:rsid w:val="007D13A4"/>
    <w:rsid w:val="007E7A01"/>
    <w:rsid w:val="0082587A"/>
    <w:rsid w:val="008B552E"/>
    <w:rsid w:val="008C15CB"/>
    <w:rsid w:val="009048F9"/>
    <w:rsid w:val="00990ECF"/>
    <w:rsid w:val="009E2785"/>
    <w:rsid w:val="009F3399"/>
    <w:rsid w:val="00A00145"/>
    <w:rsid w:val="00A41460"/>
    <w:rsid w:val="00A84DF5"/>
    <w:rsid w:val="00B824D2"/>
    <w:rsid w:val="00BB5B1A"/>
    <w:rsid w:val="00C30CBC"/>
    <w:rsid w:val="00C75772"/>
    <w:rsid w:val="00D20781"/>
    <w:rsid w:val="00DD1372"/>
    <w:rsid w:val="00DD6F95"/>
    <w:rsid w:val="00E0738B"/>
    <w:rsid w:val="00ED5BD6"/>
    <w:rsid w:val="00EE1733"/>
    <w:rsid w:val="00F44DD9"/>
    <w:rsid w:val="00FC0C76"/>
    <w:rsid w:val="00FE519B"/>
    <w:rsid w:val="00FF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01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00145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C1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147B"/>
  </w:style>
  <w:style w:type="paragraph" w:styleId="Footer">
    <w:name w:val="footer"/>
    <w:basedOn w:val="Normal"/>
    <w:link w:val="FooterChar"/>
    <w:uiPriority w:val="99"/>
    <w:rsid w:val="007C1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1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385</TotalTime>
  <Pages>4</Pages>
  <Words>464</Words>
  <Characters>2649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смв</dc:creator>
  <cp:keywords/>
  <dc:description/>
  <cp:lastModifiedBy>Admin</cp:lastModifiedBy>
  <cp:revision>29</cp:revision>
  <cp:lastPrinted>2014-02-11T08:28:00Z</cp:lastPrinted>
  <dcterms:created xsi:type="dcterms:W3CDTF">2014-01-21T11:15:00Z</dcterms:created>
  <dcterms:modified xsi:type="dcterms:W3CDTF">2014-02-25T12:30:00Z</dcterms:modified>
</cp:coreProperties>
</file>